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40B60" w14:textId="77777777" w:rsidR="00E06249" w:rsidRPr="00C7435B" w:rsidRDefault="00C7435B" w:rsidP="00C7435B">
      <w:pPr>
        <w:pStyle w:val="1"/>
        <w:rPr>
          <w:color w:val="000000" w:themeColor="text1"/>
        </w:rPr>
      </w:pPr>
      <w:r w:rsidRPr="00C7435B">
        <w:rPr>
          <w:color w:val="000000" w:themeColor="text1"/>
        </w:rPr>
        <w:t>Пользовательская документация</w:t>
      </w:r>
    </w:p>
    <w:p w14:paraId="5F352D1A" w14:textId="77777777" w:rsidR="00C7435B" w:rsidRPr="00C7435B" w:rsidRDefault="00C7435B" w:rsidP="00C7435B">
      <w:pPr>
        <w:rPr>
          <w:color w:val="000000" w:themeColor="text1"/>
        </w:rPr>
      </w:pPr>
      <w:r w:rsidRPr="00C7435B">
        <w:rPr>
          <w:color w:val="000000" w:themeColor="text1"/>
        </w:rPr>
        <w:t>Сотрудники, подразделения – бухгалтерия.</w:t>
      </w:r>
    </w:p>
    <w:p w14:paraId="16102660" w14:textId="77777777" w:rsidR="00C7435B" w:rsidRPr="00C7435B" w:rsidRDefault="00C7435B" w:rsidP="00C7435B">
      <w:pPr>
        <w:rPr>
          <w:color w:val="000000" w:themeColor="text1"/>
        </w:rPr>
      </w:pPr>
      <w:r w:rsidRPr="00C7435B">
        <w:rPr>
          <w:color w:val="000000" w:themeColor="text1"/>
        </w:rPr>
        <w:t>В документе описаны пользовательские команды для работы с программой.</w:t>
      </w:r>
    </w:p>
    <w:p w14:paraId="049CE1E2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r w:rsidRPr="004F2095">
        <w:rPr>
          <w:color w:val="000000" w:themeColor="text1"/>
          <w:lang w:val="en-US"/>
        </w:rPr>
        <w:t xml:space="preserve">create “Unite name” </w:t>
      </w:r>
      <w:r w:rsidRPr="004F2095">
        <w:rPr>
          <w:color w:val="000000" w:themeColor="text1"/>
        </w:rPr>
        <w:t xml:space="preserve">– создание подразделения с названием </w:t>
      </w:r>
      <w:r w:rsidRPr="004F2095">
        <w:rPr>
          <w:color w:val="000000" w:themeColor="text1"/>
          <w:lang w:val="en-US"/>
        </w:rPr>
        <w:t>“Unite name”</w:t>
      </w:r>
    </w:p>
    <w:p w14:paraId="119246A3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r w:rsidRPr="004F2095">
        <w:rPr>
          <w:color w:val="000000" w:themeColor="text1"/>
          <w:lang w:val="en-US"/>
        </w:rPr>
        <w:t xml:space="preserve">disband “Unit name” </w:t>
      </w:r>
      <w:r w:rsidRPr="004F2095">
        <w:rPr>
          <w:color w:val="000000" w:themeColor="text1"/>
        </w:rPr>
        <w:t>- расформирование</w:t>
      </w:r>
      <w:r w:rsidRPr="004F2095">
        <w:rPr>
          <w:color w:val="000000" w:themeColor="text1"/>
        </w:rPr>
        <w:t xml:space="preserve"> подразделения с названием </w:t>
      </w:r>
      <w:r w:rsidRPr="004F2095">
        <w:rPr>
          <w:color w:val="000000" w:themeColor="text1"/>
          <w:lang w:val="en-US"/>
        </w:rPr>
        <w:t>“Unite name”</w:t>
      </w:r>
    </w:p>
    <w:p w14:paraId="33ACA326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gramStart"/>
      <w:r w:rsidRPr="004F2095">
        <w:rPr>
          <w:color w:val="000000" w:themeColor="text1"/>
          <w:lang w:val="en-US"/>
        </w:rPr>
        <w:t xml:space="preserve">hire </w:t>
      </w:r>
      <w:r w:rsidRPr="004F2095">
        <w:rPr>
          <w:color w:val="000000" w:themeColor="text1"/>
        </w:rPr>
        <w:t xml:space="preserve"> </w:t>
      </w:r>
      <w:r w:rsidRPr="004F2095">
        <w:rPr>
          <w:color w:val="000000" w:themeColor="text1"/>
          <w:lang w:val="en-US"/>
        </w:rPr>
        <w:t>“</w:t>
      </w:r>
      <w:proofErr w:type="gramEnd"/>
      <w:r w:rsidRPr="004F2095">
        <w:rPr>
          <w:color w:val="000000" w:themeColor="text1"/>
          <w:lang w:val="en-US"/>
        </w:rPr>
        <w:t>Unite name”</w:t>
      </w:r>
      <w:r w:rsidRPr="004F2095">
        <w:rPr>
          <w:color w:val="000000" w:themeColor="text1"/>
          <w:lang w:val="en-US"/>
        </w:rPr>
        <w:t xml:space="preserve"> “Employee name” – </w:t>
      </w:r>
      <w:proofErr w:type="spellStart"/>
      <w:r w:rsidRPr="004F2095">
        <w:rPr>
          <w:color w:val="000000" w:themeColor="text1"/>
        </w:rPr>
        <w:t>найм</w:t>
      </w:r>
      <w:proofErr w:type="spellEnd"/>
      <w:r w:rsidRPr="004F2095">
        <w:rPr>
          <w:color w:val="000000" w:themeColor="text1"/>
        </w:rPr>
        <w:t xml:space="preserve"> сотрудника с именем </w:t>
      </w:r>
      <w:r w:rsidRPr="004F2095">
        <w:rPr>
          <w:color w:val="000000" w:themeColor="text1"/>
          <w:lang w:val="en-US"/>
        </w:rPr>
        <w:t>“Employee name”</w:t>
      </w:r>
      <w:r w:rsidRPr="004F2095">
        <w:rPr>
          <w:color w:val="000000" w:themeColor="text1"/>
          <w:lang w:val="en-US"/>
        </w:rPr>
        <w:t xml:space="preserve"> в </w:t>
      </w:r>
      <w:proofErr w:type="spellStart"/>
      <w:r w:rsidRPr="004F2095">
        <w:rPr>
          <w:color w:val="000000" w:themeColor="text1"/>
          <w:lang w:val="en-US"/>
        </w:rPr>
        <w:t>подразделение</w:t>
      </w:r>
      <w:proofErr w:type="spellEnd"/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>Employee name”</w:t>
      </w:r>
    </w:p>
    <w:p w14:paraId="00FBAAAC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r w:rsidRPr="004F2095">
        <w:rPr>
          <w:color w:val="000000" w:themeColor="text1"/>
          <w:lang w:val="en-US"/>
        </w:rPr>
        <w:t xml:space="preserve">fire </w:t>
      </w:r>
      <w:r w:rsidRPr="004F2095">
        <w:rPr>
          <w:color w:val="000000" w:themeColor="text1"/>
          <w:lang w:val="en-US"/>
        </w:rPr>
        <w:t>“Unite name” “Employee name”</w:t>
      </w:r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 xml:space="preserve">– </w:t>
      </w:r>
      <w:r w:rsidRPr="004F2095">
        <w:rPr>
          <w:color w:val="000000" w:themeColor="text1"/>
        </w:rPr>
        <w:t xml:space="preserve">увольнение </w:t>
      </w:r>
      <w:r w:rsidRPr="004F2095">
        <w:rPr>
          <w:color w:val="000000" w:themeColor="text1"/>
        </w:rPr>
        <w:t xml:space="preserve">сотрудника с именем </w:t>
      </w:r>
      <w:r w:rsidRPr="004F2095">
        <w:rPr>
          <w:color w:val="000000" w:themeColor="text1"/>
          <w:lang w:val="en-US"/>
        </w:rPr>
        <w:t>“Employee nam</w:t>
      </w:r>
      <w:bookmarkStart w:id="0" w:name="_GoBack"/>
      <w:bookmarkEnd w:id="0"/>
      <w:r w:rsidRPr="004F2095">
        <w:rPr>
          <w:color w:val="000000" w:themeColor="text1"/>
          <w:lang w:val="en-US"/>
        </w:rPr>
        <w:t xml:space="preserve">e” </w:t>
      </w:r>
      <w:proofErr w:type="spellStart"/>
      <w:r w:rsidRPr="004F2095">
        <w:rPr>
          <w:color w:val="000000" w:themeColor="text1"/>
          <w:lang w:val="en-US"/>
        </w:rPr>
        <w:t>из</w:t>
      </w:r>
      <w:proofErr w:type="spellEnd"/>
      <w:r w:rsidRPr="004F2095">
        <w:rPr>
          <w:color w:val="000000" w:themeColor="text1"/>
          <w:lang w:val="en-US"/>
        </w:rPr>
        <w:t xml:space="preserve"> </w:t>
      </w:r>
      <w:proofErr w:type="spellStart"/>
      <w:r w:rsidRPr="004F2095">
        <w:rPr>
          <w:color w:val="000000" w:themeColor="text1"/>
          <w:lang w:val="en-US"/>
        </w:rPr>
        <w:t>подразделения</w:t>
      </w:r>
      <w:proofErr w:type="spellEnd"/>
      <w:r w:rsidRPr="004F2095">
        <w:rPr>
          <w:color w:val="000000" w:themeColor="text1"/>
          <w:lang w:val="en-US"/>
        </w:rPr>
        <w:t xml:space="preserve"> Employee name”</w:t>
      </w:r>
    </w:p>
    <w:p w14:paraId="51CF2EFF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r w:rsidRPr="004F2095">
        <w:rPr>
          <w:color w:val="000000" w:themeColor="text1"/>
          <w:lang w:val="en-US"/>
        </w:rPr>
        <w:t xml:space="preserve">promote </w:t>
      </w:r>
      <w:r w:rsidRPr="004F2095">
        <w:rPr>
          <w:color w:val="000000" w:themeColor="text1"/>
          <w:lang w:val="en-US"/>
        </w:rPr>
        <w:t>“Employee name”</w:t>
      </w:r>
      <w:r w:rsidRPr="004F2095">
        <w:rPr>
          <w:color w:val="000000" w:themeColor="text1"/>
          <w:lang w:val="en-US"/>
        </w:rPr>
        <w:t xml:space="preserve"> “</w:t>
      </w:r>
      <w:r w:rsidRPr="004F2095">
        <w:rPr>
          <w:color w:val="000000" w:themeColor="text1"/>
          <w:lang w:val="en-US"/>
        </w:rPr>
        <w:t xml:space="preserve">Unite name” </w:t>
      </w:r>
      <w:r w:rsidRPr="004F2095">
        <w:rPr>
          <w:color w:val="000000" w:themeColor="text1"/>
          <w:lang w:val="en-US"/>
        </w:rPr>
        <w:t>“New u</w:t>
      </w:r>
      <w:r w:rsidRPr="004F2095">
        <w:rPr>
          <w:color w:val="000000" w:themeColor="text1"/>
          <w:lang w:val="en-US"/>
        </w:rPr>
        <w:t xml:space="preserve">nite </w:t>
      </w:r>
      <w:proofErr w:type="gramStart"/>
      <w:r w:rsidRPr="004F2095">
        <w:rPr>
          <w:color w:val="000000" w:themeColor="text1"/>
          <w:lang w:val="en-US"/>
        </w:rPr>
        <w:t>name”  –</w:t>
      </w:r>
      <w:proofErr w:type="gramEnd"/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</w:rPr>
        <w:t>переход</w:t>
      </w:r>
      <w:r w:rsidRPr="004F2095">
        <w:rPr>
          <w:color w:val="000000" w:themeColor="text1"/>
        </w:rPr>
        <w:t xml:space="preserve"> сотрудника с именем </w:t>
      </w:r>
      <w:r w:rsidRPr="004F2095">
        <w:rPr>
          <w:color w:val="000000" w:themeColor="text1"/>
          <w:lang w:val="en-US"/>
        </w:rPr>
        <w:t xml:space="preserve">“Employee name” </w:t>
      </w:r>
      <w:proofErr w:type="spellStart"/>
      <w:r w:rsidRPr="004F2095">
        <w:rPr>
          <w:color w:val="000000" w:themeColor="text1"/>
          <w:lang w:val="en-US"/>
        </w:rPr>
        <w:t>из</w:t>
      </w:r>
      <w:proofErr w:type="spellEnd"/>
      <w:r w:rsidRPr="004F2095">
        <w:rPr>
          <w:color w:val="000000" w:themeColor="text1"/>
          <w:lang w:val="en-US"/>
        </w:rPr>
        <w:t xml:space="preserve"> </w:t>
      </w:r>
      <w:proofErr w:type="spellStart"/>
      <w:r w:rsidRPr="004F2095">
        <w:rPr>
          <w:color w:val="000000" w:themeColor="text1"/>
          <w:lang w:val="en-US"/>
        </w:rPr>
        <w:t>подразделения</w:t>
      </w:r>
      <w:proofErr w:type="spellEnd"/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 xml:space="preserve">“Unit name” </w:t>
      </w:r>
      <w:r w:rsidRPr="004F2095">
        <w:rPr>
          <w:color w:val="000000" w:themeColor="text1"/>
        </w:rPr>
        <w:t xml:space="preserve">в подразделение </w:t>
      </w:r>
      <w:r w:rsidRPr="004F2095">
        <w:rPr>
          <w:color w:val="000000" w:themeColor="text1"/>
          <w:lang w:val="en-US"/>
        </w:rPr>
        <w:t>“New unit name”</w:t>
      </w:r>
    </w:p>
    <w:p w14:paraId="144AD46B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</w:rPr>
        <w:t>settrip</w:t>
      </w:r>
      <w:proofErr w:type="spellEnd"/>
      <w:r w:rsidRPr="004F2095">
        <w:rPr>
          <w:color w:val="000000" w:themeColor="text1"/>
        </w:rPr>
        <w:t xml:space="preserve"> </w:t>
      </w:r>
      <w:r w:rsidRPr="004F2095">
        <w:rPr>
          <w:color w:val="000000" w:themeColor="text1"/>
          <w:lang w:val="en-US"/>
        </w:rPr>
        <w:t>“Unit name”</w:t>
      </w:r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>“Employee name”</w:t>
      </w:r>
      <w:r w:rsidRPr="004F2095">
        <w:rPr>
          <w:color w:val="000000" w:themeColor="text1"/>
          <w:lang w:val="en-US"/>
        </w:rPr>
        <w:t xml:space="preserve"> – у</w:t>
      </w:r>
      <w:proofErr w:type="spellStart"/>
      <w:r w:rsidRPr="004F2095">
        <w:rPr>
          <w:color w:val="000000" w:themeColor="text1"/>
        </w:rPr>
        <w:t>становка</w:t>
      </w:r>
      <w:proofErr w:type="spellEnd"/>
      <w:r w:rsidRPr="004F2095">
        <w:rPr>
          <w:color w:val="000000" w:themeColor="text1"/>
        </w:rPr>
        <w:t xml:space="preserve"> состояния командировок </w:t>
      </w:r>
      <w:r w:rsidRPr="004F2095">
        <w:rPr>
          <w:color w:val="000000" w:themeColor="text1"/>
        </w:rPr>
        <w:t xml:space="preserve">сотрудника </w:t>
      </w:r>
      <w:r w:rsidRPr="004F2095">
        <w:rPr>
          <w:color w:val="000000" w:themeColor="text1"/>
          <w:lang w:val="en-US"/>
        </w:rPr>
        <w:t xml:space="preserve">“Employee name” </w:t>
      </w:r>
      <w:proofErr w:type="spellStart"/>
      <w:r w:rsidRPr="004F2095">
        <w:rPr>
          <w:color w:val="000000" w:themeColor="text1"/>
          <w:lang w:val="en-US"/>
        </w:rPr>
        <w:t>из</w:t>
      </w:r>
      <w:proofErr w:type="spellEnd"/>
      <w:r w:rsidRPr="004F2095">
        <w:rPr>
          <w:color w:val="000000" w:themeColor="text1"/>
          <w:lang w:val="en-US"/>
        </w:rPr>
        <w:t xml:space="preserve"> </w:t>
      </w:r>
      <w:proofErr w:type="spellStart"/>
      <w:r w:rsidRPr="004F2095">
        <w:rPr>
          <w:color w:val="000000" w:themeColor="text1"/>
          <w:lang w:val="en-US"/>
        </w:rPr>
        <w:t>подразделения</w:t>
      </w:r>
      <w:proofErr w:type="spellEnd"/>
      <w:r w:rsidRPr="004F2095">
        <w:rPr>
          <w:color w:val="000000" w:themeColor="text1"/>
          <w:lang w:val="en-US"/>
        </w:rPr>
        <w:t xml:space="preserve"> “Unit name”</w:t>
      </w:r>
      <w:r w:rsidRPr="004F2095">
        <w:rPr>
          <w:color w:val="000000" w:themeColor="text1"/>
        </w:rPr>
        <w:t xml:space="preserve"> (0 – не был, 1 – отправлен, 2 – вернулся, 3 – командировка была оплачена)</w:t>
      </w:r>
    </w:p>
    <w:p w14:paraId="15C3BB68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  <w:lang w:val="en-US"/>
        </w:rPr>
        <w:t>setmult</w:t>
      </w:r>
      <w:proofErr w:type="spellEnd"/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>“Unit name” “Employee name”</w:t>
      </w:r>
      <w:r w:rsidRPr="004F2095">
        <w:rPr>
          <w:color w:val="000000" w:themeColor="text1"/>
          <w:lang w:val="en-US"/>
        </w:rPr>
        <w:t xml:space="preserve"> – </w:t>
      </w:r>
      <w:r w:rsidRPr="004F2095">
        <w:rPr>
          <w:color w:val="000000" w:themeColor="text1"/>
        </w:rPr>
        <w:t xml:space="preserve">установка множителя зарплаты для сотрудника </w:t>
      </w:r>
      <w:r w:rsidRPr="004F2095">
        <w:rPr>
          <w:color w:val="000000" w:themeColor="text1"/>
          <w:lang w:val="en-US"/>
        </w:rPr>
        <w:t>“Employee name”</w:t>
      </w:r>
      <w:r w:rsidRPr="004F2095">
        <w:rPr>
          <w:color w:val="000000" w:themeColor="text1"/>
          <w:lang w:val="en-US"/>
        </w:rPr>
        <w:t xml:space="preserve"> </w:t>
      </w:r>
      <w:proofErr w:type="spellStart"/>
      <w:r w:rsidRPr="004F2095">
        <w:rPr>
          <w:color w:val="000000" w:themeColor="text1"/>
          <w:lang w:val="en-US"/>
        </w:rPr>
        <w:t>из</w:t>
      </w:r>
      <w:proofErr w:type="spellEnd"/>
      <w:r w:rsidRPr="004F2095">
        <w:rPr>
          <w:color w:val="000000" w:themeColor="text1"/>
          <w:lang w:val="en-US"/>
        </w:rPr>
        <w:t xml:space="preserve"> </w:t>
      </w:r>
      <w:proofErr w:type="spellStart"/>
      <w:r w:rsidRPr="004F2095">
        <w:rPr>
          <w:color w:val="000000" w:themeColor="text1"/>
          <w:lang w:val="en-US"/>
        </w:rPr>
        <w:t>подразделения</w:t>
      </w:r>
      <w:proofErr w:type="spellEnd"/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>“Unit name”</w:t>
      </w:r>
    </w:p>
    <w:p w14:paraId="10F9308B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  <w:lang w:val="en-US"/>
        </w:rPr>
        <w:t>rewstats</w:t>
      </w:r>
      <w:proofErr w:type="spellEnd"/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>“Unit name”</w:t>
      </w:r>
      <w:r w:rsidRPr="004F2095">
        <w:rPr>
          <w:color w:val="000000" w:themeColor="text1"/>
          <w:lang w:val="en-US"/>
        </w:rPr>
        <w:t xml:space="preserve"> – </w:t>
      </w:r>
      <w:r w:rsidRPr="004F2095">
        <w:rPr>
          <w:color w:val="000000" w:themeColor="text1"/>
        </w:rPr>
        <w:t xml:space="preserve">показ премируемых сотрудников из подразделения </w:t>
      </w:r>
      <w:r w:rsidRPr="004F2095">
        <w:rPr>
          <w:color w:val="000000" w:themeColor="text1"/>
          <w:lang w:val="en-US"/>
        </w:rPr>
        <w:t>“Unit name”</w:t>
      </w:r>
    </w:p>
    <w:p w14:paraId="42C7FAF8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  <w:lang w:val="en-US"/>
        </w:rPr>
        <w:t>multstats</w:t>
      </w:r>
      <w:proofErr w:type="spellEnd"/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>“Unit name”</w:t>
      </w:r>
      <w:r w:rsidRPr="004F2095">
        <w:rPr>
          <w:color w:val="000000" w:themeColor="text1"/>
          <w:lang w:val="en-US"/>
        </w:rPr>
        <w:t xml:space="preserve"> – </w:t>
      </w:r>
      <w:r w:rsidRPr="004F2095">
        <w:rPr>
          <w:color w:val="000000" w:themeColor="text1"/>
        </w:rPr>
        <w:t xml:space="preserve">показ сотрудников с множителем ставки из подразделения </w:t>
      </w:r>
      <w:r w:rsidRPr="004F2095">
        <w:rPr>
          <w:color w:val="000000" w:themeColor="text1"/>
          <w:lang w:val="en-US"/>
        </w:rPr>
        <w:t>“Unit name”</w:t>
      </w:r>
    </w:p>
    <w:p w14:paraId="0CF3D7F6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  <w:lang w:val="en-US"/>
        </w:rPr>
        <w:t>calcsal</w:t>
      </w:r>
      <w:proofErr w:type="spellEnd"/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>“Unit name”</w:t>
      </w:r>
      <w:r w:rsidRPr="004F2095">
        <w:rPr>
          <w:color w:val="000000" w:themeColor="text1"/>
          <w:lang w:val="en-US"/>
        </w:rPr>
        <w:t xml:space="preserve"> “Employee name” – </w:t>
      </w:r>
      <w:r w:rsidRPr="004F2095">
        <w:rPr>
          <w:color w:val="000000" w:themeColor="text1"/>
        </w:rPr>
        <w:t xml:space="preserve">расчет зарплаты для сотрудника </w:t>
      </w:r>
      <w:r w:rsidRPr="004F2095">
        <w:rPr>
          <w:color w:val="000000" w:themeColor="text1"/>
          <w:lang w:val="en-US"/>
        </w:rPr>
        <w:t xml:space="preserve">“Employee name” </w:t>
      </w:r>
      <w:r w:rsidRPr="004F2095">
        <w:rPr>
          <w:color w:val="000000" w:themeColor="text1"/>
        </w:rPr>
        <w:t xml:space="preserve">из подразделения </w:t>
      </w:r>
      <w:r w:rsidRPr="004F2095">
        <w:rPr>
          <w:color w:val="000000" w:themeColor="text1"/>
          <w:lang w:val="en-US"/>
        </w:rPr>
        <w:t>“Unit name”</w:t>
      </w:r>
    </w:p>
    <w:p w14:paraId="01B0A002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  <w:lang w:val="en-US"/>
        </w:rPr>
        <w:t>calcrew</w:t>
      </w:r>
      <w:proofErr w:type="spellEnd"/>
      <w:r w:rsidRPr="004F2095">
        <w:rPr>
          <w:color w:val="000000" w:themeColor="text1"/>
          <w:lang w:val="en-US"/>
        </w:rPr>
        <w:t xml:space="preserve"> </w:t>
      </w:r>
      <w:r w:rsidRPr="004F2095">
        <w:rPr>
          <w:color w:val="000000" w:themeColor="text1"/>
          <w:lang w:val="en-US"/>
        </w:rPr>
        <w:t>“Unit name” “Employee name”</w:t>
      </w:r>
      <w:r w:rsidRPr="004F2095">
        <w:rPr>
          <w:color w:val="000000" w:themeColor="text1"/>
          <w:lang w:val="en-US"/>
        </w:rPr>
        <w:t xml:space="preserve"> – </w:t>
      </w:r>
      <w:r w:rsidRPr="004F2095">
        <w:rPr>
          <w:color w:val="000000" w:themeColor="text1"/>
        </w:rPr>
        <w:t xml:space="preserve">премирование сотрудника </w:t>
      </w:r>
      <w:r w:rsidRPr="004F2095">
        <w:rPr>
          <w:color w:val="000000" w:themeColor="text1"/>
          <w:lang w:val="en-US"/>
        </w:rPr>
        <w:t>“Employee name”</w:t>
      </w:r>
      <w:r w:rsidRPr="004F2095">
        <w:rPr>
          <w:color w:val="000000" w:themeColor="text1"/>
        </w:rPr>
        <w:t xml:space="preserve"> из подразделения </w:t>
      </w:r>
      <w:r w:rsidRPr="004F2095">
        <w:rPr>
          <w:color w:val="000000" w:themeColor="text1"/>
          <w:lang w:val="en-US"/>
        </w:rPr>
        <w:t>“Unit name”</w:t>
      </w:r>
    </w:p>
    <w:p w14:paraId="6FF72392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  <w:lang w:val="en-US"/>
        </w:rPr>
        <w:lastRenderedPageBreak/>
        <w:t>calcunt</w:t>
      </w:r>
      <w:proofErr w:type="spellEnd"/>
      <w:r w:rsidRPr="004F2095">
        <w:rPr>
          <w:color w:val="000000" w:themeColor="text1"/>
          <w:lang w:val="en-US"/>
        </w:rPr>
        <w:t xml:space="preserve"> “Unit name” </w:t>
      </w:r>
      <w:r w:rsidRPr="004F2095">
        <w:rPr>
          <w:color w:val="000000" w:themeColor="text1"/>
        </w:rPr>
        <w:t xml:space="preserve">– расчет зарплаты на подразделение </w:t>
      </w:r>
      <w:r w:rsidRPr="004F2095">
        <w:rPr>
          <w:color w:val="000000" w:themeColor="text1"/>
          <w:lang w:val="en-US"/>
        </w:rPr>
        <w:t>“Unit name”</w:t>
      </w:r>
    </w:p>
    <w:p w14:paraId="771C96BE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  <w:lang w:val="en-US"/>
        </w:rPr>
        <w:t>showhistory</w:t>
      </w:r>
      <w:proofErr w:type="spellEnd"/>
      <w:r w:rsidRPr="004F2095">
        <w:rPr>
          <w:color w:val="000000" w:themeColor="text1"/>
          <w:lang w:val="en-US"/>
        </w:rPr>
        <w:t xml:space="preserve"> “Unit name” “Employee name” – </w:t>
      </w:r>
      <w:r w:rsidRPr="004F2095">
        <w:rPr>
          <w:color w:val="000000" w:themeColor="text1"/>
        </w:rPr>
        <w:t>показ истории изменения состояния сотрудника</w:t>
      </w:r>
    </w:p>
    <w:p w14:paraId="1ECFEDCA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r w:rsidRPr="004F2095">
        <w:rPr>
          <w:color w:val="000000" w:themeColor="text1"/>
          <w:lang w:val="en-US"/>
        </w:rPr>
        <w:t xml:space="preserve">load – </w:t>
      </w:r>
      <w:r w:rsidRPr="004F2095">
        <w:rPr>
          <w:color w:val="000000" w:themeColor="text1"/>
        </w:rPr>
        <w:t>загрузка информации из файла</w:t>
      </w:r>
    </w:p>
    <w:p w14:paraId="29E20E1D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r w:rsidRPr="004F2095">
        <w:rPr>
          <w:color w:val="000000" w:themeColor="text1"/>
          <w:lang w:val="en-US"/>
        </w:rPr>
        <w:t xml:space="preserve">save – </w:t>
      </w:r>
      <w:r w:rsidRPr="004F2095">
        <w:rPr>
          <w:color w:val="000000" w:themeColor="text1"/>
        </w:rPr>
        <w:t>сохранение информации о сотрудниках и подразделениях в файл</w:t>
      </w:r>
    </w:p>
    <w:p w14:paraId="60443D0F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  <w:lang w:val="en-US"/>
        </w:rPr>
        <w:t>listunts</w:t>
      </w:r>
      <w:proofErr w:type="spellEnd"/>
      <w:r w:rsidRPr="004F2095">
        <w:rPr>
          <w:color w:val="000000" w:themeColor="text1"/>
          <w:lang w:val="en-US"/>
        </w:rPr>
        <w:t xml:space="preserve"> – </w:t>
      </w:r>
      <w:r w:rsidRPr="004F2095">
        <w:rPr>
          <w:color w:val="000000" w:themeColor="text1"/>
        </w:rPr>
        <w:t>показ списка подразделений</w:t>
      </w:r>
    </w:p>
    <w:p w14:paraId="34E75013" w14:textId="77777777" w:rsidR="00C7435B" w:rsidRPr="004F2095" w:rsidRDefault="00C7435B" w:rsidP="00C7435B">
      <w:pPr>
        <w:pStyle w:val="afa"/>
        <w:numPr>
          <w:ilvl w:val="0"/>
          <w:numId w:val="5"/>
        </w:numPr>
        <w:rPr>
          <w:color w:val="000000" w:themeColor="text1"/>
        </w:rPr>
      </w:pPr>
      <w:proofErr w:type="spellStart"/>
      <w:r w:rsidRPr="004F2095">
        <w:rPr>
          <w:color w:val="000000" w:themeColor="text1"/>
          <w:lang w:val="en-US"/>
        </w:rPr>
        <w:t>listempls</w:t>
      </w:r>
      <w:proofErr w:type="spellEnd"/>
      <w:r w:rsidRPr="004F2095">
        <w:rPr>
          <w:color w:val="000000" w:themeColor="text1"/>
          <w:lang w:val="en-US"/>
        </w:rPr>
        <w:t xml:space="preserve"> “Unit name” </w:t>
      </w:r>
      <w:r w:rsidRPr="004F2095">
        <w:rPr>
          <w:color w:val="000000" w:themeColor="text1"/>
        </w:rPr>
        <w:t xml:space="preserve">– показ списка сотрудников подразделения </w:t>
      </w:r>
      <w:r w:rsidRPr="004F2095">
        <w:rPr>
          <w:color w:val="000000" w:themeColor="text1"/>
          <w:lang w:val="en-US"/>
        </w:rPr>
        <w:t>“Unit name”</w:t>
      </w:r>
    </w:p>
    <w:sectPr w:rsidR="00C7435B" w:rsidRPr="004F2095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88794" w14:textId="77777777" w:rsidR="00346C1D" w:rsidRDefault="00346C1D">
      <w:r>
        <w:separator/>
      </w:r>
    </w:p>
    <w:p w14:paraId="4F363D8A" w14:textId="77777777" w:rsidR="00346C1D" w:rsidRDefault="00346C1D"/>
  </w:endnote>
  <w:endnote w:type="continuationSeparator" w:id="0">
    <w:p w14:paraId="2F459AED" w14:textId="77777777" w:rsidR="00346C1D" w:rsidRDefault="00346C1D">
      <w:r>
        <w:continuationSeparator/>
      </w:r>
    </w:p>
    <w:p w14:paraId="1C5534F7" w14:textId="77777777" w:rsidR="00346C1D" w:rsidRDefault="00346C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EE042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09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FBBD0" w14:textId="77777777" w:rsidR="00346C1D" w:rsidRDefault="00346C1D">
      <w:r>
        <w:separator/>
      </w:r>
    </w:p>
    <w:p w14:paraId="5DB5014A" w14:textId="77777777" w:rsidR="00346C1D" w:rsidRDefault="00346C1D"/>
  </w:footnote>
  <w:footnote w:type="continuationSeparator" w:id="0">
    <w:p w14:paraId="748381CF" w14:textId="77777777" w:rsidR="00346C1D" w:rsidRDefault="00346C1D">
      <w:r>
        <w:continuationSeparator/>
      </w:r>
    </w:p>
    <w:p w14:paraId="7417C660" w14:textId="77777777" w:rsidR="00346C1D" w:rsidRDefault="00346C1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9B1329"/>
    <w:multiLevelType w:val="hybridMultilevel"/>
    <w:tmpl w:val="68D4F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5B"/>
    <w:rsid w:val="00033AC8"/>
    <w:rsid w:val="00346C1D"/>
    <w:rsid w:val="004F2095"/>
    <w:rsid w:val="005F5EDC"/>
    <w:rsid w:val="00C7435B"/>
    <w:rsid w:val="00DB77C6"/>
    <w:rsid w:val="00E0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3D24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B77C6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Название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a">
    <w:name w:val="List Paragraph"/>
    <w:basedOn w:val="a1"/>
    <w:uiPriority w:val="34"/>
    <w:unhideWhenUsed/>
    <w:qFormat/>
    <w:rsid w:val="00C74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andrew/Library/Containers/com.microsoft.Word/Data/Library/Caches/1049/TM10002086/&#1047;&#1072;&#1084;&#1077;&#1090;&#1082;&#108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DE"/>
    <w:rsid w:val="00DD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9F143A3F836D745B3C06B8370A6DB69">
    <w:name w:val="B9F143A3F836D745B3C06B8370A6DB69"/>
  </w:style>
  <w:style w:type="paragraph" w:styleId="a">
    <w:name w:val="List Bullet"/>
    <w:basedOn w:val="a0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 w:bidi="ru-RU"/>
    </w:rPr>
  </w:style>
  <w:style w:type="paragraph" w:customStyle="1" w:styleId="58D58967A68FE74792D5BDDAFFC4AA41">
    <w:name w:val="58D58967A68FE74792D5BDDAFFC4A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Заметки.dotx</Template>
  <TotalTime>11</TotalTime>
  <Pages>2</Pages>
  <Words>263</Words>
  <Characters>1503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Bindasov</dc:creator>
  <cp:keywords/>
  <dc:description/>
  <cp:lastModifiedBy>Andrei Bindasov</cp:lastModifiedBy>
  <cp:revision>2</cp:revision>
  <dcterms:created xsi:type="dcterms:W3CDTF">2016-05-15T11:12:00Z</dcterms:created>
  <dcterms:modified xsi:type="dcterms:W3CDTF">2016-05-15T11:26:00Z</dcterms:modified>
</cp:coreProperties>
</file>